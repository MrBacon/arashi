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2049" o:bwmode="white" o:targetscreensize="800,600">
      <v:fill r:id="rId5" o:title="wave" recolor="t" type="frame"/>
    </v:background>
  </w:background>
  <w:body>
    <w:p w:rsidR="001410D4" w:rsidRPr="00422246" w:rsidRDefault="00F612B1" w:rsidP="001410D4">
      <w:pPr>
        <w:pStyle w:val="Heading1"/>
        <w:rPr>
          <w:b w:val="0"/>
          <w:bCs w:val="0"/>
          <w:lang w:val="it-IT"/>
        </w:rPr>
      </w:pPr>
      <w:bookmarkStart w:id="0" w:name="_Toc252568119"/>
      <w:r>
        <w:rPr>
          <w:lang w:val="it-IT"/>
        </w:rPr>
        <w:t>Summary</w:t>
      </w:r>
      <w:bookmarkEnd w:id="0"/>
    </w:p>
    <w:p w:rsidR="001410D4" w:rsidRDefault="001410D4" w:rsidP="001410D4"/>
    <w:p w:rsidR="00F612B1" w:rsidRDefault="00B9175C">
      <w:pPr>
        <w:pStyle w:val="TOC1"/>
        <w:tabs>
          <w:tab w:val="right" w:leader="dot" w:pos="9736"/>
        </w:tabs>
        <w:rPr>
          <w:noProof/>
          <w:lang w:eastAsia="ja-JP"/>
        </w:rPr>
      </w:pPr>
      <w:r w:rsidRPr="00B9175C">
        <w:rPr>
          <w:rFonts w:ascii="Verdana" w:eastAsia="Times New Roman" w:hAnsi="Verdana" w:cs="Times New Roman"/>
          <w:color w:val="4864A7"/>
          <w:sz w:val="24"/>
          <w:szCs w:val="24"/>
          <w:lang w:eastAsia="en-US"/>
        </w:rPr>
        <w:fldChar w:fldCharType="begin"/>
      </w:r>
      <w:r w:rsidR="001410D4">
        <w:instrText xml:space="preserve"> TOC \o "1-4" \h \z \u </w:instrText>
      </w:r>
      <w:r w:rsidRPr="00B9175C">
        <w:rPr>
          <w:rFonts w:ascii="Verdana" w:eastAsia="Times New Roman" w:hAnsi="Verdana" w:cs="Times New Roman"/>
          <w:color w:val="4864A7"/>
          <w:sz w:val="24"/>
          <w:szCs w:val="24"/>
          <w:lang w:eastAsia="en-US"/>
        </w:rPr>
        <w:fldChar w:fldCharType="separate"/>
      </w:r>
      <w:hyperlink w:anchor="_Toc252568119" w:history="1">
        <w:r w:rsidR="00F612B1" w:rsidRPr="003A2E6C">
          <w:rPr>
            <w:rStyle w:val="Hyperlink"/>
            <w:noProof/>
            <w:lang w:bidi="en-US"/>
          </w:rPr>
          <w:t>Summary</w:t>
        </w:r>
        <w:r w:rsidR="00F612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12B1">
          <w:rPr>
            <w:noProof/>
            <w:webHidden/>
          </w:rPr>
          <w:instrText xml:space="preserve"> PAGEREF _Toc252568119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7F3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612B1" w:rsidRDefault="00B9175C">
      <w:pPr>
        <w:pStyle w:val="TOC1"/>
        <w:tabs>
          <w:tab w:val="right" w:leader="dot" w:pos="9736"/>
        </w:tabs>
        <w:rPr>
          <w:noProof/>
          <w:lang w:eastAsia="ja-JP"/>
        </w:rPr>
      </w:pPr>
      <w:hyperlink w:anchor="_Toc252568120" w:history="1">
        <w:r w:rsidR="00F612B1" w:rsidRPr="003A2E6C">
          <w:rPr>
            <w:rStyle w:val="Hyperlink"/>
            <w:noProof/>
            <w:lang w:bidi="en-US"/>
          </w:rPr>
          <w:t>Introduction</w:t>
        </w:r>
        <w:r w:rsidR="00F612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12B1">
          <w:rPr>
            <w:noProof/>
            <w:webHidden/>
          </w:rPr>
          <w:instrText xml:space="preserve"> PAGEREF _Toc252568120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7F3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410D4" w:rsidRDefault="00B9175C" w:rsidP="001410D4">
      <w:r>
        <w:fldChar w:fldCharType="end"/>
      </w:r>
    </w:p>
    <w:p w:rsidR="001410D4" w:rsidRDefault="001410D4" w:rsidP="001410D4"/>
    <w:p w:rsidR="008976E3" w:rsidRDefault="001410D4" w:rsidP="00DF3F45">
      <w:pPr>
        <w:pStyle w:val="Heading1"/>
      </w:pPr>
      <w:bookmarkStart w:id="1" w:name="_Toc99524264"/>
      <w:r w:rsidRPr="00995D1F">
        <w:rPr>
          <w:lang w:val="it-IT"/>
        </w:rPr>
        <w:br w:type="page"/>
      </w:r>
      <w:bookmarkEnd w:id="1"/>
    </w:p>
    <w:p w:rsidR="008976E3" w:rsidRDefault="00F612B1" w:rsidP="008976E3">
      <w:pPr>
        <w:pStyle w:val="Heading1"/>
        <w:rPr>
          <w:lang w:val="it-IT"/>
        </w:rPr>
      </w:pPr>
      <w:bookmarkStart w:id="2" w:name="_Toc252568120"/>
      <w:r>
        <w:rPr>
          <w:lang w:val="it-IT"/>
        </w:rPr>
        <w:lastRenderedPageBreak/>
        <w:t>Introduction</w:t>
      </w:r>
      <w:bookmarkEnd w:id="2"/>
    </w:p>
    <w:p w:rsidR="00217F3B" w:rsidRDefault="00217F3B" w:rsidP="00217F3B">
      <w:pPr>
        <w:rPr>
          <w:lang w:eastAsia="en-US" w:bidi="en-US"/>
        </w:rPr>
      </w:pPr>
    </w:p>
    <w:p w:rsidR="00217F3B" w:rsidRDefault="00217F3B">
      <w:pPr>
        <w:rPr>
          <w:lang w:eastAsia="en-US" w:bidi="en-US"/>
        </w:rPr>
      </w:pPr>
      <w:r>
        <w:rPr>
          <w:lang w:eastAsia="en-US" w:bidi="en-US"/>
        </w:rPr>
        <w:br w:type="page"/>
      </w:r>
    </w:p>
    <w:p w:rsidR="00217F3B" w:rsidRDefault="00217F3B" w:rsidP="00217F3B">
      <w:pPr>
        <w:rPr>
          <w:lang w:eastAsia="en-US" w:bidi="en-US"/>
        </w:rPr>
      </w:pPr>
    </w:p>
    <w:p w:rsidR="00217F3B" w:rsidRDefault="00217F3B" w:rsidP="00D90F69">
      <w:pPr>
        <w:pStyle w:val="Heading1"/>
      </w:pPr>
      <w:r>
        <w:t>Info di login</w:t>
      </w:r>
    </w:p>
    <w:p w:rsidR="00217F3B" w:rsidRDefault="00217F3B" w:rsidP="00217F3B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Al primo avvio dell'applicazione viene lanciato il wizard di setup, che configurerà il sistema e creerà un web site di default.</w:t>
      </w:r>
    </w:p>
    <w:p w:rsidR="00217F3B" w:rsidRDefault="00217F3B" w:rsidP="00217F3B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Una volta configurato, il sistema sarà accessibile dai seguenti link:</w:t>
      </w:r>
    </w:p>
    <w:p w:rsidR="00217F3B" w:rsidRDefault="00217F3B" w:rsidP="007938F8">
      <w:pPr>
        <w:numPr>
          <w:ilvl w:val="0"/>
          <w:numId w:val="1"/>
        </w:numPr>
        <w:shd w:val="clear" w:color="auto" w:fill="FFFFFF"/>
        <w:spacing w:after="0" w:line="360" w:lineRule="atLeast"/>
        <w:ind w:left="600" w:right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Pannello di Controllo: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10" w:history="1">
        <w:r>
          <w:rPr>
            <w:rStyle w:val="Hyperlink"/>
            <w:rFonts w:ascii="Arial" w:hAnsi="Arial" w:cs="Arial"/>
            <w:color w:val="15478C"/>
            <w:sz w:val="21"/>
            <w:szCs w:val="21"/>
          </w:rPr>
          <w:t>http://admin.localhost:8080/Admin/</w:t>
        </w:r>
      </w:hyperlink>
    </w:p>
    <w:p w:rsidR="00217F3B" w:rsidRDefault="00217F3B" w:rsidP="007938F8">
      <w:pPr>
        <w:numPr>
          <w:ilvl w:val="0"/>
          <w:numId w:val="1"/>
        </w:numPr>
        <w:shd w:val="clear" w:color="auto" w:fill="FFFFFF"/>
        <w:spacing w:after="0" w:line="360" w:lineRule="atLeast"/>
        <w:ind w:left="600" w:right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Sito web di default: </w:t>
      </w:r>
      <w:hyperlink r:id="rId11" w:history="1">
        <w:r>
          <w:rPr>
            <w:rStyle w:val="Hyperlink"/>
            <w:rFonts w:ascii="Arial" w:hAnsi="Arial" w:cs="Arial"/>
            <w:color w:val="15478C"/>
            <w:sz w:val="21"/>
            <w:szCs w:val="21"/>
          </w:rPr>
          <w:t>http://localhost:8080/</w:t>
        </w:r>
      </w:hyperlink>
    </w:p>
    <w:p w:rsidR="00217F3B" w:rsidRDefault="00217F3B" w:rsidP="00217F3B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217F3B" w:rsidRDefault="00217F3B" w:rsidP="00D90F69">
      <w:pPr>
        <w:pStyle w:val="Heading1"/>
      </w:pPr>
      <w:r>
        <w:t>Architettura del progetto</w:t>
      </w:r>
    </w:p>
    <w:p w:rsidR="00217F3B" w:rsidRDefault="00B9175C" w:rsidP="007938F8">
      <w:pPr>
        <w:numPr>
          <w:ilvl w:val="0"/>
          <w:numId w:val="2"/>
        </w:numPr>
        <w:shd w:val="clear" w:color="auto" w:fill="FFFFFF"/>
        <w:spacing w:after="0" w:line="360" w:lineRule="atLeast"/>
        <w:ind w:left="600" w:right="480"/>
        <w:rPr>
          <w:rFonts w:ascii="Arial" w:hAnsi="Arial" w:cs="Arial"/>
          <w:color w:val="000000"/>
          <w:sz w:val="21"/>
          <w:szCs w:val="21"/>
        </w:rPr>
      </w:pPr>
      <w:hyperlink r:id="rId12" w:tooltip="Solution Structure" w:history="1">
        <w:r w:rsidR="00217F3B">
          <w:rPr>
            <w:rStyle w:val="Hyperlink"/>
            <w:rFonts w:ascii="Arial" w:hAnsi="Arial" w:cs="Arial"/>
            <w:color w:val="15478C"/>
            <w:sz w:val="21"/>
            <w:szCs w:val="21"/>
          </w:rPr>
          <w:t>Solution Structure</w:t>
        </w:r>
      </w:hyperlink>
    </w:p>
    <w:p w:rsidR="00217F3B" w:rsidRDefault="00B9175C" w:rsidP="007938F8">
      <w:pPr>
        <w:numPr>
          <w:ilvl w:val="1"/>
          <w:numId w:val="2"/>
        </w:numPr>
        <w:shd w:val="clear" w:color="auto" w:fill="FFFFFF"/>
        <w:spacing w:after="0" w:line="360" w:lineRule="atLeast"/>
        <w:ind w:left="1200" w:right="960"/>
        <w:rPr>
          <w:rFonts w:ascii="Arial" w:hAnsi="Arial" w:cs="Arial"/>
          <w:color w:val="000000"/>
          <w:sz w:val="21"/>
          <w:szCs w:val="21"/>
        </w:rPr>
      </w:pPr>
      <w:hyperlink r:id="rId13" w:tooltip="Arashi Core" w:history="1">
        <w:r w:rsidR="00217F3B">
          <w:rPr>
            <w:rStyle w:val="Hyperlink"/>
            <w:rFonts w:ascii="Arial" w:hAnsi="Arial" w:cs="Arial"/>
            <w:color w:val="15478C"/>
            <w:sz w:val="21"/>
            <w:szCs w:val="21"/>
          </w:rPr>
          <w:t>Arashi Core</w:t>
        </w:r>
      </w:hyperlink>
      <w:r w:rsidR="00217F3B">
        <w:rPr>
          <w:rFonts w:ascii="Arial" w:hAnsi="Arial" w:cs="Arial"/>
          <w:color w:val="000000"/>
          <w:sz w:val="21"/>
          <w:szCs w:val="21"/>
        </w:rPr>
        <w:t> </w:t>
      </w:r>
    </w:p>
    <w:p w:rsidR="00217F3B" w:rsidRDefault="00B9175C" w:rsidP="007938F8">
      <w:pPr>
        <w:numPr>
          <w:ilvl w:val="1"/>
          <w:numId w:val="2"/>
        </w:numPr>
        <w:shd w:val="clear" w:color="auto" w:fill="FFFFFF"/>
        <w:spacing w:after="0" w:line="360" w:lineRule="atLeast"/>
        <w:ind w:left="1200" w:right="960"/>
        <w:rPr>
          <w:rFonts w:ascii="Arial" w:hAnsi="Arial" w:cs="Arial"/>
          <w:color w:val="000000"/>
          <w:sz w:val="21"/>
          <w:szCs w:val="21"/>
        </w:rPr>
      </w:pPr>
      <w:hyperlink r:id="rId14" w:tooltip="Arashi Core Cms" w:history="1">
        <w:r w:rsidR="00217F3B">
          <w:rPr>
            <w:rStyle w:val="Hyperlink"/>
            <w:rFonts w:ascii="Arial" w:hAnsi="Arial" w:cs="Arial"/>
            <w:color w:val="15478C"/>
            <w:sz w:val="21"/>
            <w:szCs w:val="21"/>
          </w:rPr>
          <w:t>Arashi Core Cms</w:t>
        </w:r>
      </w:hyperlink>
    </w:p>
    <w:p w:rsidR="00217F3B" w:rsidRDefault="00B9175C" w:rsidP="007938F8">
      <w:pPr>
        <w:numPr>
          <w:ilvl w:val="2"/>
          <w:numId w:val="2"/>
        </w:numPr>
        <w:shd w:val="clear" w:color="auto" w:fill="FFFFFF"/>
        <w:spacing w:after="0" w:line="360" w:lineRule="atLeast"/>
        <w:ind w:left="1800" w:right="1440"/>
        <w:rPr>
          <w:rFonts w:ascii="Arial" w:hAnsi="Arial" w:cs="Arial"/>
          <w:color w:val="000000"/>
          <w:sz w:val="21"/>
          <w:szCs w:val="21"/>
        </w:rPr>
      </w:pPr>
      <w:hyperlink r:id="rId15" w:tooltip="Domain Entities" w:history="1">
        <w:r w:rsidR="00217F3B">
          <w:rPr>
            <w:rStyle w:val="Hyperlink"/>
            <w:rFonts w:ascii="Arial" w:hAnsi="Arial" w:cs="Arial"/>
            <w:color w:val="15478C"/>
            <w:sz w:val="21"/>
            <w:szCs w:val="21"/>
          </w:rPr>
          <w:t>Domain Entities</w:t>
        </w:r>
      </w:hyperlink>
      <w:r w:rsidR="00217F3B">
        <w:rPr>
          <w:rFonts w:ascii="Arial" w:hAnsi="Arial" w:cs="Arial"/>
          <w:color w:val="000000"/>
          <w:sz w:val="21"/>
          <w:szCs w:val="21"/>
        </w:rPr>
        <w:t> </w:t>
      </w:r>
    </w:p>
    <w:p w:rsidR="00217F3B" w:rsidRDefault="00B9175C" w:rsidP="007938F8">
      <w:pPr>
        <w:numPr>
          <w:ilvl w:val="2"/>
          <w:numId w:val="2"/>
        </w:numPr>
        <w:shd w:val="clear" w:color="auto" w:fill="FFFFFF"/>
        <w:spacing w:after="0" w:line="360" w:lineRule="atLeast"/>
        <w:ind w:left="1800" w:right="1440"/>
        <w:rPr>
          <w:rFonts w:ascii="Arial" w:hAnsi="Arial" w:cs="Arial"/>
          <w:color w:val="000000"/>
          <w:sz w:val="21"/>
          <w:szCs w:val="21"/>
        </w:rPr>
      </w:pPr>
      <w:hyperlink r:id="rId16" w:tooltip="Content Abstraction" w:history="1">
        <w:r w:rsidR="00217F3B">
          <w:rPr>
            <w:rStyle w:val="Hyperlink"/>
            <w:rFonts w:ascii="Arial" w:hAnsi="Arial" w:cs="Arial"/>
            <w:color w:val="15478C"/>
            <w:sz w:val="21"/>
            <w:szCs w:val="21"/>
          </w:rPr>
          <w:t>Content Abstraction</w:t>
        </w:r>
      </w:hyperlink>
    </w:p>
    <w:p w:rsidR="00217F3B" w:rsidRDefault="00B9175C" w:rsidP="007938F8">
      <w:pPr>
        <w:numPr>
          <w:ilvl w:val="1"/>
          <w:numId w:val="2"/>
        </w:numPr>
        <w:shd w:val="clear" w:color="auto" w:fill="FFFFFF"/>
        <w:spacing w:after="0" w:line="360" w:lineRule="atLeast"/>
        <w:ind w:left="1200" w:right="960"/>
        <w:rPr>
          <w:rFonts w:ascii="Arial" w:hAnsi="Arial" w:cs="Arial"/>
          <w:color w:val="000000"/>
          <w:sz w:val="21"/>
          <w:szCs w:val="21"/>
        </w:rPr>
      </w:pPr>
      <w:hyperlink r:id="rId17" w:tooltip="Arashi Web" w:history="1">
        <w:r w:rsidR="00217F3B">
          <w:rPr>
            <w:rStyle w:val="Hyperlink"/>
            <w:rFonts w:ascii="Arial" w:hAnsi="Arial" w:cs="Arial"/>
            <w:color w:val="15478C"/>
            <w:sz w:val="21"/>
            <w:szCs w:val="21"/>
          </w:rPr>
          <w:t>Arashi Web</w:t>
        </w:r>
      </w:hyperlink>
    </w:p>
    <w:p w:rsidR="00217F3B" w:rsidRPr="00217F3B" w:rsidRDefault="00217F3B" w:rsidP="00217F3B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217F3B">
        <w:rPr>
          <w:rFonts w:ascii="Arial" w:hAnsi="Arial" w:cs="Arial"/>
          <w:color w:val="000000"/>
          <w:sz w:val="21"/>
          <w:szCs w:val="21"/>
          <w:lang w:val="en-US"/>
        </w:rPr>
        <w:t>Request life-cycle: from global.asax to View render (for ControlPanel &amp; Frontend)</w:t>
      </w:r>
    </w:p>
    <w:p w:rsidR="00217F3B" w:rsidRDefault="00B9175C" w:rsidP="00217F3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hyperlink r:id="rId18" w:tooltip="Riferimenti alla documentazione di WordPress" w:history="1">
        <w:r w:rsidR="00217F3B">
          <w:rPr>
            <w:rStyle w:val="Hyperlink"/>
            <w:rFonts w:ascii="Arial" w:hAnsi="Arial" w:cs="Arial"/>
            <w:color w:val="15478C"/>
            <w:sz w:val="21"/>
            <w:szCs w:val="21"/>
          </w:rPr>
          <w:t>Riferimenti alla documentazione di WordPress</w:t>
        </w:r>
      </w:hyperlink>
    </w:p>
    <w:p w:rsidR="00217F3B" w:rsidRDefault="00217F3B" w:rsidP="00D90F69">
      <w:pPr>
        <w:pStyle w:val="Heading1"/>
      </w:pPr>
      <w:r>
        <w:t>Browser supportati</w:t>
      </w:r>
    </w:p>
    <w:p w:rsidR="00217F3B" w:rsidRDefault="00217F3B" w:rsidP="00217F3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Questo progetto aderisce alla campagna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19" w:history="1">
        <w:r>
          <w:rPr>
            <w:rStyle w:val="Hyperlink"/>
            <w:rFonts w:ascii="Arial" w:hAnsi="Arial" w:cs="Arial"/>
            <w:b/>
            <w:bCs/>
            <w:color w:val="15478C"/>
            <w:sz w:val="21"/>
            <w:szCs w:val="21"/>
          </w:rPr>
          <w:t>IE6 no more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e di fatto il backend non supporta Internet Explorer 6, mentre il supporto a IE7 è parziale; sui siti di frontend generati tramite Arashi, il supporto ai vari browser è demandato a ogni singolo template.</w:t>
      </w:r>
    </w:p>
    <w:p w:rsidR="00217F3B" w:rsidRDefault="00217F3B" w:rsidP="00217F3B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Si consiglia quindi di utilizzare un browser moderno quali Google Chrome, Mozilla Firefox, o Microsoft Internet Explorer 8.</w:t>
      </w:r>
    </w:p>
    <w:p w:rsidR="00217F3B" w:rsidRDefault="00217F3B" w:rsidP="00217F3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Per maggiori info si veda </w:t>
      </w:r>
      <w:hyperlink r:id="rId20" w:history="1">
        <w:r>
          <w:rPr>
            <w:rStyle w:val="Hyperlink"/>
            <w:rFonts w:ascii="Arial" w:hAnsi="Arial" w:cs="Arial"/>
            <w:color w:val="15478C"/>
            <w:sz w:val="21"/>
            <w:szCs w:val="21"/>
          </w:rPr>
          <w:t>www.ie6nomore.com</w:t>
        </w:r>
      </w:hyperlink>
    </w:p>
    <w:p w:rsidR="00217F3B" w:rsidRDefault="00217F3B" w:rsidP="00217F3B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217F3B" w:rsidRDefault="00217F3B">
      <w:pPr>
        <w:rPr>
          <w:lang w:eastAsia="en-US" w:bidi="en-US"/>
        </w:rPr>
      </w:pPr>
      <w:r>
        <w:rPr>
          <w:lang w:eastAsia="en-US" w:bidi="en-US"/>
        </w:rPr>
        <w:br w:type="page"/>
      </w:r>
    </w:p>
    <w:p w:rsidR="00217F3B" w:rsidRPr="00217F3B" w:rsidRDefault="00217F3B" w:rsidP="00D90F69">
      <w:pPr>
        <w:pStyle w:val="Heading1"/>
      </w:pPr>
      <w:r w:rsidRPr="00217F3B">
        <w:lastRenderedPageBreak/>
        <w:t>Solution Structure</w:t>
      </w:r>
    </w:p>
    <w:p w:rsidR="00217F3B" w:rsidRDefault="00217F3B" w:rsidP="00217F3B">
      <w:pPr>
        <w:pStyle w:val="NormalWeb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Solution Structure:</w:t>
      </w:r>
    </w:p>
    <w:p w:rsidR="00217F3B" w:rsidRDefault="00217F3B" w:rsidP="007938F8">
      <w:pPr>
        <w:numPr>
          <w:ilvl w:val="0"/>
          <w:numId w:val="3"/>
        </w:numPr>
        <w:spacing w:after="0" w:line="408" w:lineRule="atLeast"/>
        <w:ind w:left="600" w:right="48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Progetto Core:</w:t>
      </w:r>
      <w:r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hyperlink r:id="rId21" w:tooltip="Arashi Core" w:history="1">
        <w:r>
          <w:rPr>
            <w:rStyle w:val="Hyperlink"/>
            <w:rFonts w:ascii="Arial" w:hAnsi="Arial" w:cs="Arial"/>
            <w:color w:val="15478C"/>
            <w:sz w:val="21"/>
            <w:szCs w:val="21"/>
          </w:rPr>
          <w:t>Arashi Core</w:t>
        </w:r>
      </w:hyperlink>
    </w:p>
    <w:p w:rsidR="00217F3B" w:rsidRDefault="00217F3B" w:rsidP="007938F8">
      <w:pPr>
        <w:numPr>
          <w:ilvl w:val="0"/>
          <w:numId w:val="3"/>
        </w:numPr>
        <w:spacing w:after="0" w:line="408" w:lineRule="atLeast"/>
        <w:ind w:left="600" w:right="48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Progetto Core.Cms:</w:t>
      </w:r>
      <w:r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hyperlink r:id="rId22" w:tooltip="Arashi Core Cms" w:history="1">
        <w:r>
          <w:rPr>
            <w:rStyle w:val="Hyperlink"/>
            <w:rFonts w:ascii="Arial" w:hAnsi="Arial" w:cs="Arial"/>
            <w:color w:val="15478C"/>
            <w:sz w:val="21"/>
            <w:szCs w:val="21"/>
          </w:rPr>
          <w:t>Arashi Core Cms</w:t>
        </w:r>
      </w:hyperlink>
    </w:p>
    <w:p w:rsidR="00217F3B" w:rsidRDefault="00B9175C" w:rsidP="007938F8">
      <w:pPr>
        <w:numPr>
          <w:ilvl w:val="1"/>
          <w:numId w:val="3"/>
        </w:numPr>
        <w:spacing w:after="0" w:line="408" w:lineRule="atLeast"/>
        <w:ind w:left="1200" w:right="960"/>
        <w:rPr>
          <w:rFonts w:ascii="Arial" w:hAnsi="Arial" w:cs="Arial"/>
          <w:color w:val="444444"/>
          <w:sz w:val="21"/>
          <w:szCs w:val="21"/>
        </w:rPr>
      </w:pPr>
      <w:hyperlink r:id="rId23" w:tooltip="Domain Entities" w:history="1">
        <w:r w:rsidR="00217F3B">
          <w:rPr>
            <w:rStyle w:val="Hyperlink"/>
            <w:rFonts w:ascii="Arial" w:hAnsi="Arial" w:cs="Arial"/>
            <w:color w:val="15478C"/>
            <w:sz w:val="21"/>
            <w:szCs w:val="21"/>
          </w:rPr>
          <w:t>Domain Entities</w:t>
        </w:r>
      </w:hyperlink>
    </w:p>
    <w:p w:rsidR="00217F3B" w:rsidRDefault="00B9175C" w:rsidP="007938F8">
      <w:pPr>
        <w:numPr>
          <w:ilvl w:val="1"/>
          <w:numId w:val="3"/>
        </w:numPr>
        <w:spacing w:after="0" w:line="408" w:lineRule="atLeast"/>
        <w:ind w:left="1200" w:right="960"/>
        <w:rPr>
          <w:rFonts w:ascii="Arial" w:hAnsi="Arial" w:cs="Arial"/>
          <w:color w:val="444444"/>
          <w:sz w:val="21"/>
          <w:szCs w:val="21"/>
        </w:rPr>
      </w:pPr>
      <w:hyperlink r:id="rId24" w:tooltip="Content Abstraction" w:history="1">
        <w:r w:rsidR="00217F3B">
          <w:rPr>
            <w:rStyle w:val="Hyperlink"/>
            <w:rFonts w:ascii="Arial" w:hAnsi="Arial" w:cs="Arial"/>
            <w:color w:val="15478C"/>
            <w:sz w:val="21"/>
            <w:szCs w:val="21"/>
          </w:rPr>
          <w:t>Content Abstraction</w:t>
        </w:r>
      </w:hyperlink>
    </w:p>
    <w:p w:rsidR="00217F3B" w:rsidRDefault="00217F3B" w:rsidP="007938F8">
      <w:pPr>
        <w:numPr>
          <w:ilvl w:val="0"/>
          <w:numId w:val="3"/>
        </w:numPr>
        <w:spacing w:after="0" w:line="408" w:lineRule="atLeast"/>
        <w:ind w:left="600" w:right="48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Progetto Web:</w:t>
      </w:r>
      <w:r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hyperlink r:id="rId25" w:tooltip="Arashi Web" w:history="1">
        <w:r>
          <w:rPr>
            <w:rStyle w:val="Hyperlink"/>
            <w:rFonts w:ascii="Arial" w:hAnsi="Arial" w:cs="Arial"/>
            <w:color w:val="15478C"/>
            <w:sz w:val="21"/>
            <w:szCs w:val="21"/>
          </w:rPr>
          <w:t>Arashi Web</w:t>
        </w:r>
      </w:hyperlink>
    </w:p>
    <w:p w:rsidR="00217F3B" w:rsidRDefault="00217F3B" w:rsidP="007938F8">
      <w:pPr>
        <w:numPr>
          <w:ilvl w:val="1"/>
          <w:numId w:val="3"/>
        </w:numPr>
        <w:spacing w:after="45" w:line="408" w:lineRule="atLeast"/>
        <w:ind w:left="1200" w:right="96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Pannello di Controllo: ND</w:t>
      </w:r>
    </w:p>
    <w:p w:rsidR="00217F3B" w:rsidRDefault="00217F3B" w:rsidP="007938F8">
      <w:pPr>
        <w:numPr>
          <w:ilvl w:val="1"/>
          <w:numId w:val="3"/>
        </w:numPr>
        <w:spacing w:after="45" w:line="408" w:lineRule="atLeast"/>
        <w:ind w:left="1200" w:right="96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Frontend &amp; Templates: ND</w:t>
      </w:r>
    </w:p>
    <w:p w:rsidR="00217F3B" w:rsidRPr="00217F3B" w:rsidRDefault="00217F3B" w:rsidP="007938F8">
      <w:pPr>
        <w:numPr>
          <w:ilvl w:val="0"/>
          <w:numId w:val="3"/>
        </w:numPr>
        <w:spacing w:after="45" w:line="408" w:lineRule="atLeast"/>
        <w:ind w:left="600" w:right="480"/>
        <w:rPr>
          <w:rFonts w:ascii="Arial" w:hAnsi="Arial" w:cs="Arial"/>
          <w:color w:val="444444"/>
          <w:sz w:val="21"/>
          <w:szCs w:val="21"/>
          <w:lang w:val="en-US"/>
        </w:rPr>
      </w:pPr>
      <w:r w:rsidRPr="00217F3B">
        <w:rPr>
          <w:rFonts w:ascii="Arial" w:hAnsi="Arial" w:cs="Arial"/>
          <w:color w:val="444444"/>
          <w:sz w:val="21"/>
          <w:szCs w:val="21"/>
          <w:lang w:val="en-US"/>
        </w:rPr>
        <w:t>Progetto Arashi.Web.Mvc: MVC base classes, Filters, Models, WordPress Compatibility</w:t>
      </w:r>
    </w:p>
    <w:p w:rsidR="00217F3B" w:rsidRDefault="00217F3B">
      <w:pPr>
        <w:rPr>
          <w:lang w:val="en-US" w:eastAsia="en-US" w:bidi="en-US"/>
        </w:rPr>
      </w:pPr>
      <w:r>
        <w:rPr>
          <w:lang w:val="en-US" w:eastAsia="en-US" w:bidi="en-US"/>
        </w:rPr>
        <w:br w:type="page"/>
      </w:r>
    </w:p>
    <w:p w:rsidR="00217F3B" w:rsidRDefault="00217F3B" w:rsidP="00217F3B">
      <w:pPr>
        <w:pStyle w:val="Heading2"/>
        <w:shd w:val="clear" w:color="auto" w:fill="FFFFFF"/>
        <w:spacing w:before="180" w:after="180" w:line="270" w:lineRule="atLeast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lastRenderedPageBreak/>
        <w:t>Arashi Core</w:t>
      </w:r>
    </w:p>
    <w:p w:rsidR="00217F3B" w:rsidRDefault="00217F3B" w:rsidP="00217F3B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Il progetto Arashi.Core è il progetto base di tutta la solution, e sostanzialmente contiene tutta una serie di classi di utilità generale; di seguito ne descrivo una panoramica.</w:t>
      </w:r>
    </w:p>
    <w:p w:rsidR="00217F3B" w:rsidRDefault="00D90F69" w:rsidP="00217F3B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942975</wp:posOffset>
            </wp:positionV>
            <wp:extent cx="2457450" cy="7362825"/>
            <wp:effectExtent l="19050" t="0" r="0" b="0"/>
            <wp:wrapSquare wrapText="bothSides"/>
            <wp:docPr id="1" name="Picture 0" descr="cp_project_arashi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_project_arashicore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7F3B" w:rsidRDefault="00217F3B" w:rsidP="00D90F69">
      <w:pPr>
        <w:pStyle w:val="Heading3"/>
      </w:pPr>
      <w:r>
        <w:t>Arashi.Core.Exceptions</w:t>
      </w:r>
    </w:p>
    <w:p w:rsidR="00217F3B" w:rsidRDefault="00217F3B" w:rsidP="00217F3B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Contiene delle custom exceptions, usate principalmente nei progetti Arashi.Core.Cms e Arashi.Web per segnalare particolari situazioni nelle funzioni chiamanti.</w:t>
      </w:r>
    </w:p>
    <w:p w:rsidR="00217F3B" w:rsidRDefault="00217F3B" w:rsidP="00D90F69">
      <w:pPr>
        <w:pStyle w:val="Heading3"/>
      </w:pPr>
      <w:r>
        <w:t>Arashi.Core.Extensions</w:t>
      </w:r>
    </w:p>
    <w:p w:rsidR="00217F3B" w:rsidRDefault="00217F3B" w:rsidP="00217F3B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Qui ci sono degli Extension Methods (C# 3) per:</w:t>
      </w:r>
    </w:p>
    <w:p w:rsidR="00217F3B" w:rsidRDefault="00217F3B" w:rsidP="007938F8">
      <w:pPr>
        <w:numPr>
          <w:ilvl w:val="0"/>
          <w:numId w:val="4"/>
        </w:numPr>
        <w:shd w:val="clear" w:color="auto" w:fill="FFFFFF"/>
        <w:spacing w:after="0" w:line="360" w:lineRule="atLeast"/>
        <w:ind w:left="120" w:right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il supporto all'Anti XSS (Cross Site Scripting): UrlEncode/Decode, HtmlEncode/Decode,...</w:t>
      </w:r>
    </w:p>
    <w:p w:rsidR="00217F3B" w:rsidRDefault="00217F3B" w:rsidP="007938F8">
      <w:pPr>
        <w:numPr>
          <w:ilvl w:val="0"/>
          <w:numId w:val="4"/>
        </w:numPr>
        <w:shd w:val="clear" w:color="auto" w:fill="FFFFFF"/>
        <w:spacing w:after="0" w:line="360" w:lineRule="atLeast"/>
        <w:ind w:left="120" w:right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Encode/Decode di stringhe da/per il formato Base64</w:t>
      </w:r>
    </w:p>
    <w:p w:rsidR="00217F3B" w:rsidRDefault="00217F3B" w:rsidP="007938F8">
      <w:pPr>
        <w:numPr>
          <w:ilvl w:val="0"/>
          <w:numId w:val="4"/>
        </w:numPr>
        <w:shd w:val="clear" w:color="auto" w:fill="FFFFFF"/>
        <w:spacing w:after="0" w:line="360" w:lineRule="atLeast"/>
        <w:ind w:left="120" w:right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CommonExtensions contiene invece tutta una serie di estensioni per facilitare il lavoro con Collections varie, criptazioni SHAxx, e soprattutto per le stringhe.</w:t>
      </w:r>
    </w:p>
    <w:p w:rsidR="00217F3B" w:rsidRDefault="00217F3B" w:rsidP="00D90F69">
      <w:pPr>
        <w:pStyle w:val="Heading3"/>
      </w:pPr>
      <w:r>
        <w:t>Arashi.Core.NHibernate</w:t>
      </w:r>
    </w:p>
    <w:p w:rsidR="00217F3B" w:rsidRDefault="00217F3B" w:rsidP="00217F3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Qui ci sono le classi necessarie per il supporto all'ORM NHibernate, per accedere alla sia SessionFactory e Session tramite il pattern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hyperlink r:id="rId27" w:history="1">
        <w:r>
          <w:rPr>
            <w:rStyle w:val="Hyperlink"/>
            <w:rFonts w:ascii="Arial" w:hAnsi="Arial" w:cs="Arial"/>
            <w:color w:val="15478C"/>
            <w:sz w:val="21"/>
            <w:szCs w:val="21"/>
          </w:rPr>
          <w:t>Session-Per-Request</w:t>
        </w:r>
      </w:hyperlink>
      <w:r>
        <w:rPr>
          <w:rFonts w:ascii="Arial" w:hAnsi="Arial" w:cs="Arial"/>
          <w:color w:val="000000"/>
          <w:sz w:val="21"/>
          <w:szCs w:val="21"/>
        </w:rPr>
        <w:t>, più [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rimpiazzate dall'assembly Castle.Facilities.NHibernateIntegration]</w:t>
      </w:r>
    </w:p>
    <w:p w:rsidR="00217F3B" w:rsidRDefault="00217F3B" w:rsidP="00217F3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La classe NHTransactionScope che si può considerare equivalente alla System.Transaction.TransactionScope, usata per effettuare operazioni con NHibernate nel contesto di una transazione esplicita.</w:t>
      </w:r>
    </w:p>
    <w:p w:rsidR="00D90F69" w:rsidRDefault="00D90F69" w:rsidP="00D90F69">
      <w:pPr>
        <w:pStyle w:val="Heading3"/>
      </w:pPr>
    </w:p>
    <w:p w:rsidR="00D90F69" w:rsidRDefault="00D90F6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17F3B" w:rsidRDefault="00217F3B" w:rsidP="00D90F69">
      <w:pPr>
        <w:pStyle w:val="Heading3"/>
      </w:pPr>
      <w:r>
        <w:lastRenderedPageBreak/>
        <w:t>Arashi.Core.Repositories</w:t>
      </w:r>
    </w:p>
    <w:p w:rsidR="00217F3B" w:rsidRDefault="00217F3B" w:rsidP="00217F3B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Queste classi costituiscono l'implementazione del pattern Repository; questo pattern è spiegato in dettaglio ai seguenti link:</w:t>
      </w:r>
    </w:p>
    <w:p w:rsidR="00217F3B" w:rsidRPr="00D90F69" w:rsidRDefault="00B9175C" w:rsidP="00D90F69">
      <w:pPr>
        <w:pStyle w:val="ListParagraph"/>
        <w:numPr>
          <w:ilvl w:val="0"/>
          <w:numId w:val="9"/>
        </w:numPr>
        <w:rPr>
          <w:color w:val="000000"/>
          <w:lang w:val="en-US"/>
        </w:rPr>
      </w:pPr>
      <w:hyperlink r:id="rId28" w:history="1">
        <w:r w:rsidR="00217F3B" w:rsidRPr="00D90F69">
          <w:rPr>
            <w:rStyle w:val="Hyperlink"/>
            <w:rFonts w:ascii="Arial" w:hAnsi="Arial" w:cs="Arial"/>
            <w:color w:val="15478C"/>
            <w:sz w:val="21"/>
            <w:szCs w:val="21"/>
            <w:lang w:val="en-US"/>
          </w:rPr>
          <w:t>Martin Fowler, Patterns of Enterprise Application Architecture: Repository</w:t>
        </w:r>
      </w:hyperlink>
    </w:p>
    <w:p w:rsidR="00217F3B" w:rsidRPr="00D90F69" w:rsidRDefault="00B9175C" w:rsidP="00D90F69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1"/>
          <w:szCs w:val="21"/>
          <w:lang w:val="en-US"/>
        </w:rPr>
      </w:pPr>
      <w:hyperlink r:id="rId29" w:history="1">
        <w:r w:rsidR="00217F3B" w:rsidRPr="00D90F69">
          <w:rPr>
            <w:rStyle w:val="Hyperlink"/>
            <w:rFonts w:ascii="Arial" w:hAnsi="Arial" w:cs="Arial"/>
            <w:color w:val="15478C"/>
            <w:sz w:val="21"/>
            <w:szCs w:val="21"/>
            <w:lang w:val="en-US"/>
          </w:rPr>
          <w:t>The NHibernate FAQ: The Repository Pattern</w:t>
        </w:r>
      </w:hyperlink>
    </w:p>
    <w:p w:rsidR="00217F3B" w:rsidRDefault="00217F3B" w:rsidP="00217F3B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La classe Repository costituisce un wrapper sui metodi originali di NHibernate per le operazioni CRUD.</w:t>
      </w:r>
    </w:p>
    <w:p w:rsidR="00217F3B" w:rsidRDefault="00217F3B" w:rsidP="00217F3B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 tutti gli altri progetti della solution, l'implementazione della classe Repository avviene sempre tramite la sua interfaccia IRepository ottenibile tramite il contenitore di IoC (Inversion of Control).</w:t>
      </w:r>
    </w:p>
    <w:p w:rsidR="00217F3B" w:rsidRPr="00D90F69" w:rsidRDefault="00217F3B" w:rsidP="00D90F69">
      <w:pPr>
        <w:pStyle w:val="Heading3"/>
      </w:pPr>
      <w:r w:rsidRPr="00D90F69">
        <w:t>Arashi.Core.Util</w:t>
      </w:r>
    </w:p>
    <w:p w:rsidR="00217F3B" w:rsidRDefault="00217F3B" w:rsidP="00217F3B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Contiene varie classi di utilità, per lo più non statiche, alcune delle quali sono usate dagli extension methods sopra nominati.</w:t>
      </w:r>
    </w:p>
    <w:p w:rsidR="00217F3B" w:rsidRDefault="00217F3B" w:rsidP="00217F3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Di particolare rilevanza, nella root del progetto è presente la classe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IoC</w:t>
      </w:r>
      <w:r>
        <w:rPr>
          <w:rStyle w:val="apple-converted-space"/>
          <w:rFonts w:ascii="Arial" w:eastAsiaTheme="majorEastAsia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che rappresenta un wrapper per l'accesso ai metodi di gestione del contenitore di Inversion of Control.</w:t>
      </w:r>
    </w:p>
    <w:p w:rsidR="00217F3B" w:rsidRDefault="00217F3B" w:rsidP="00217F3B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217F3B" w:rsidRDefault="00217F3B" w:rsidP="00217F3B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217F3B" w:rsidRDefault="00217F3B">
      <w:pPr>
        <w:rPr>
          <w:lang w:eastAsia="en-US" w:bidi="en-US"/>
        </w:rPr>
      </w:pPr>
      <w:r>
        <w:rPr>
          <w:lang w:eastAsia="en-US" w:bidi="en-US"/>
        </w:rPr>
        <w:br w:type="page"/>
      </w:r>
    </w:p>
    <w:p w:rsidR="00217F3B" w:rsidRDefault="00217F3B" w:rsidP="006E1692">
      <w:pPr>
        <w:pStyle w:val="Heading1"/>
      </w:pPr>
      <w:r>
        <w:lastRenderedPageBreak/>
        <w:t>Arashi Core Cms</w:t>
      </w:r>
    </w:p>
    <w:p w:rsidR="00217F3B" w:rsidRDefault="00D41685" w:rsidP="00217F3B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400050</wp:posOffset>
            </wp:positionV>
            <wp:extent cx="1808480" cy="10334625"/>
            <wp:effectExtent l="19050" t="0" r="1270" b="0"/>
            <wp:wrapSquare wrapText="bothSides"/>
            <wp:docPr id="2" name="Picture 1" descr="cp_project_arashicorec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_project_arashicorecms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033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F3B">
        <w:rPr>
          <w:rFonts w:ascii="Arial" w:hAnsi="Arial" w:cs="Arial"/>
          <w:color w:val="000000"/>
          <w:sz w:val="21"/>
          <w:szCs w:val="21"/>
        </w:rPr>
        <w:t>Questo progetto contiene principalmente:</w:t>
      </w:r>
    </w:p>
    <w:p w:rsidR="00217F3B" w:rsidRDefault="00217F3B" w:rsidP="007938F8">
      <w:pPr>
        <w:numPr>
          <w:ilvl w:val="0"/>
          <w:numId w:val="6"/>
        </w:numPr>
        <w:shd w:val="clear" w:color="auto" w:fill="FFFFFF"/>
        <w:spacing w:after="0" w:line="360" w:lineRule="atLeast"/>
        <w:ind w:left="600" w:right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classi che rappresentano le entità del dominio.</w:t>
      </w:r>
    </w:p>
    <w:p w:rsidR="00217F3B" w:rsidRDefault="00217F3B" w:rsidP="007938F8">
      <w:pPr>
        <w:numPr>
          <w:ilvl w:val="0"/>
          <w:numId w:val="6"/>
        </w:numPr>
        <w:shd w:val="clear" w:color="auto" w:fill="FFFFFF"/>
        <w:spacing w:after="0" w:line="360" w:lineRule="atLeast"/>
        <w:ind w:left="600" w:right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file *.xml.hbm usati da NHibernate per il mapping tra le entità e il database.</w:t>
      </w:r>
    </w:p>
    <w:p w:rsidR="00217F3B" w:rsidRDefault="00217F3B" w:rsidP="007938F8">
      <w:pPr>
        <w:numPr>
          <w:ilvl w:val="0"/>
          <w:numId w:val="6"/>
        </w:numPr>
        <w:shd w:val="clear" w:color="auto" w:fill="FFFFFF"/>
        <w:spacing w:after="0" w:line="360" w:lineRule="atLeast"/>
        <w:ind w:left="600" w:right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Servizi applicativi, ovvero il business layer.</w:t>
      </w:r>
    </w:p>
    <w:p w:rsidR="00217F3B" w:rsidRDefault="00217F3B" w:rsidP="00217F3B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Proprio per la tipologia delle classi che contiene, è molto probabile che durante la roadmap per la milestone 1.5 questo progetto verrà scisso in due:</w:t>
      </w:r>
    </w:p>
    <w:p w:rsidR="00217F3B" w:rsidRDefault="00217F3B" w:rsidP="007938F8">
      <w:pPr>
        <w:numPr>
          <w:ilvl w:val="0"/>
          <w:numId w:val="7"/>
        </w:numPr>
        <w:shd w:val="clear" w:color="auto" w:fill="FFFFFF"/>
        <w:spacing w:after="0" w:line="360" w:lineRule="atLeast"/>
        <w:ind w:left="600" w:right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Arashi.Domain: per le entità e i mapping.</w:t>
      </w:r>
    </w:p>
    <w:p w:rsidR="00217F3B" w:rsidRDefault="00217F3B" w:rsidP="007938F8">
      <w:pPr>
        <w:numPr>
          <w:ilvl w:val="0"/>
          <w:numId w:val="7"/>
        </w:numPr>
        <w:shd w:val="clear" w:color="auto" w:fill="FFFFFF"/>
        <w:spacing w:after="0" w:line="360" w:lineRule="atLeast"/>
        <w:ind w:left="600" w:right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Arashi.Business.Services: per i servizi applicativi</w:t>
      </w:r>
    </w:p>
    <w:p w:rsidR="00217F3B" w:rsidRDefault="00217F3B" w:rsidP="00217F3B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Vediamo ora una panoramica del progetto attuale:</w:t>
      </w:r>
    </w:p>
    <w:tbl>
      <w:tblPr>
        <w:tblW w:w="18345" w:type="dxa"/>
        <w:tblCellMar>
          <w:left w:w="0" w:type="dxa"/>
          <w:right w:w="0" w:type="dxa"/>
        </w:tblCellMar>
        <w:tblLook w:val="04A0"/>
      </w:tblPr>
      <w:tblGrid>
        <w:gridCol w:w="303"/>
        <w:gridCol w:w="18042"/>
      </w:tblGrid>
      <w:tr w:rsidR="00217F3B" w:rsidTr="00217F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217F3B" w:rsidRDefault="00217F3B">
            <w:pPr>
              <w:pStyle w:val="NormalWeb"/>
              <w:spacing w:before="0" w:beforeAutospacing="0" w:after="180" w:afterAutospacing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217F3B" w:rsidRDefault="00217F3B" w:rsidP="007938F8">
            <w:pPr>
              <w:numPr>
                <w:ilvl w:val="0"/>
                <w:numId w:val="8"/>
              </w:numPr>
              <w:spacing w:after="0" w:line="240" w:lineRule="auto"/>
              <w:ind w:left="600" w:right="480"/>
            </w:pPr>
            <w:r>
              <w:t>\Domain: contiene le classi delle entità del dominio.</w:t>
            </w:r>
          </w:p>
          <w:p w:rsidR="00217F3B" w:rsidRPr="00217F3B" w:rsidRDefault="00217F3B" w:rsidP="007938F8">
            <w:pPr>
              <w:numPr>
                <w:ilvl w:val="0"/>
                <w:numId w:val="8"/>
              </w:numPr>
              <w:spacing w:after="0" w:line="240" w:lineRule="auto"/>
              <w:ind w:left="600" w:right="480"/>
              <w:rPr>
                <w:lang w:val="en-US"/>
              </w:rPr>
            </w:pPr>
            <w:r w:rsidRPr="00217F3B">
              <w:rPr>
                <w:lang w:val="en-US"/>
              </w:rPr>
              <w:t>\Domain\Dto: contiene i DTO (</w:t>
            </w:r>
            <w:hyperlink r:id="rId31" w:history="1">
              <w:r w:rsidRPr="00217F3B">
                <w:rPr>
                  <w:rStyle w:val="Hyperlink"/>
                  <w:color w:val="15478C"/>
                  <w:lang w:val="en-US"/>
                </w:rPr>
                <w:t>Data Transfer Object</w:t>
              </w:r>
            </w:hyperlink>
            <w:r w:rsidRPr="00217F3B">
              <w:rPr>
                <w:lang w:val="en-US"/>
              </w:rPr>
              <w:t>).</w:t>
            </w:r>
          </w:p>
          <w:p w:rsidR="00217F3B" w:rsidRDefault="00217F3B" w:rsidP="007938F8">
            <w:pPr>
              <w:numPr>
                <w:ilvl w:val="0"/>
                <w:numId w:val="8"/>
              </w:numPr>
              <w:spacing w:after="0" w:line="240" w:lineRule="auto"/>
              <w:ind w:left="600" w:right="480"/>
            </w:pPr>
            <w:r>
              <w:t>\Extensions: contiene Extension Methods per alcune entità.</w:t>
            </w:r>
          </w:p>
          <w:p w:rsidR="00217F3B" w:rsidRDefault="00217F3B" w:rsidP="007938F8">
            <w:pPr>
              <w:numPr>
                <w:ilvl w:val="0"/>
                <w:numId w:val="8"/>
              </w:numPr>
              <w:spacing w:after="0" w:line="240" w:lineRule="auto"/>
              <w:ind w:left="600" w:right="480"/>
            </w:pPr>
            <w:r>
              <w:t>\Mappings: contiene i file xml di mapping per NHibernate</w:t>
            </w:r>
          </w:p>
          <w:p w:rsidR="00217F3B" w:rsidRDefault="00217F3B" w:rsidP="007938F8">
            <w:pPr>
              <w:numPr>
                <w:ilvl w:val="0"/>
                <w:numId w:val="8"/>
              </w:numPr>
              <w:spacing w:after="0" w:line="240" w:lineRule="auto"/>
              <w:ind w:left="600" w:right="480"/>
              <w:rPr>
                <w:sz w:val="24"/>
                <w:szCs w:val="24"/>
              </w:rPr>
            </w:pPr>
            <w:r>
              <w:t>\NamedQueries: contiene un file xml per NHibernate contenente le query HQL; per maggiori info sui vantaggi di questo approccio vedi questo</w:t>
            </w:r>
            <w:r>
              <w:rPr>
                <w:rStyle w:val="apple-converted-space"/>
              </w:rPr>
              <w:t> </w:t>
            </w:r>
            <w:hyperlink r:id="rId32" w:history="1">
              <w:r>
                <w:rPr>
                  <w:rStyle w:val="Hyperlink"/>
                  <w:color w:val="15478C"/>
                </w:rPr>
                <w:t>link</w:t>
              </w:r>
            </w:hyperlink>
            <w:r>
              <w:t>.</w:t>
            </w:r>
          </w:p>
        </w:tc>
      </w:tr>
    </w:tbl>
    <w:p w:rsidR="00217F3B" w:rsidRDefault="00217F3B" w:rsidP="00217F3B">
      <w:pPr>
        <w:pStyle w:val="NormalWeb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yyyyyyyyyyyy</w:t>
      </w:r>
    </w:p>
    <w:p w:rsidR="008F165B" w:rsidRDefault="008F165B">
      <w:pPr>
        <w:rPr>
          <w:lang w:eastAsia="en-US" w:bidi="en-US"/>
        </w:rPr>
      </w:pPr>
      <w:r>
        <w:rPr>
          <w:lang w:eastAsia="en-US" w:bidi="en-US"/>
        </w:rPr>
        <w:br w:type="page"/>
      </w:r>
    </w:p>
    <w:p w:rsidR="00217F3B" w:rsidRPr="00217F3B" w:rsidRDefault="00217F3B" w:rsidP="00217F3B">
      <w:pPr>
        <w:rPr>
          <w:lang w:eastAsia="en-US" w:bidi="en-US"/>
        </w:rPr>
      </w:pPr>
    </w:p>
    <w:sectPr w:rsidR="00217F3B" w:rsidRPr="00217F3B" w:rsidSect="005726A2">
      <w:headerReference w:type="default" r:id="rId33"/>
      <w:footerReference w:type="default" r:id="rId34"/>
      <w:pgSz w:w="11906" w:h="16838"/>
      <w:pgMar w:top="1440" w:right="1080" w:bottom="1440" w:left="1080" w:header="62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E0F" w:rsidRDefault="007E0E0F" w:rsidP="000F7E57">
      <w:pPr>
        <w:spacing w:after="0" w:line="240" w:lineRule="auto"/>
      </w:pPr>
      <w:r>
        <w:separator/>
      </w:r>
    </w:p>
  </w:endnote>
  <w:endnote w:type="continuationSeparator" w:id="0">
    <w:p w:rsidR="007E0E0F" w:rsidRDefault="007E0E0F" w:rsidP="000F7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9F9" w:rsidRDefault="00B9175C">
    <w:pPr>
      <w:pStyle w:val="Footer"/>
    </w:pPr>
    <w:r>
      <w:rPr>
        <w:noProof/>
        <w:lang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0;margin-top:786.5pt;width:54pt;height:13.45pt;z-index:251665408;mso-width-percent:1000;mso-position-horizontal-relative:page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F612B1" w:rsidRDefault="00B9175C" w:rsidP="00F612B1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D41685" w:rsidRPr="00D41685">
                    <w:rPr>
                      <w:noProof/>
                      <w:color w:val="FFFFFF" w:themeColor="background1"/>
                    </w:rPr>
                    <w:t>8</w:t>
                  </w:r>
                </w:fldSimple>
              </w:p>
            </w:txbxContent>
          </v:textbox>
          <w10:wrap anchorx="page" anchory="margin"/>
        </v:shape>
      </w:pict>
    </w:r>
    <w:r w:rsidRPr="00B9175C">
      <w:rPr>
        <w:noProof/>
        <w:lang w:val="en-US" w:eastAsia="zh-TW"/>
      </w:rPr>
      <w:pict>
        <v:rect id="_x0000_s1036" style="position:absolute;margin-left:0;margin-top:0;width:468pt;height:58.3pt;z-index:251664384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o:allowincell="f" filled="f" stroked="f">
          <v:textbox style="mso-next-textbox:#_x0000_s1036" inset=",0">
            <w:txbxContent>
              <w:sdt>
                <w:sdtPr>
                  <w:alias w:val="Date"/>
                  <w:id w:val="77460930"/>
                  <w:placeholder>
                    <w:docPart w:val="CF39D94B11F74D15BD6F2691CCEBAD0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0-01-29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061414" w:rsidRDefault="00F612B1">
                    <w:r>
                      <w:rPr>
                        <w:lang w:val="en-US"/>
                      </w:rPr>
                      <w:t>January 29, 2010</w:t>
                    </w:r>
                  </w:p>
                </w:sdtContent>
              </w:sdt>
            </w:txbxContent>
          </v:textbox>
          <w10:wrap anchorx="margin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E0F" w:rsidRDefault="007E0E0F" w:rsidP="000F7E57">
      <w:pPr>
        <w:spacing w:after="0" w:line="240" w:lineRule="auto"/>
      </w:pPr>
      <w:r>
        <w:separator/>
      </w:r>
    </w:p>
  </w:footnote>
  <w:footnote w:type="continuationSeparator" w:id="0">
    <w:p w:rsidR="007E0E0F" w:rsidRDefault="007E0E0F" w:rsidP="000F7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9F9" w:rsidRDefault="00B9175C">
    <w:pPr>
      <w:pStyle w:val="Header"/>
    </w:pPr>
    <w:r w:rsidRPr="00B9175C">
      <w:rPr>
        <w:rFonts w:asciiTheme="majorHAnsi" w:eastAsiaTheme="majorEastAsia" w:hAnsiTheme="majorHAnsi" w:cstheme="majorBidi"/>
        <w:noProof/>
        <w:lang w:val="en-US"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0;margin-top:0;width:487.3pt;height:43.9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inset=",0,,0">
            <w:txbxContent>
              <w:tbl>
                <w:tblPr>
                  <w:tblStyle w:val="TableGrid"/>
                  <w:tblW w:w="0" w:type="auto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/>
                </w:tblPr>
                <w:tblGrid>
                  <w:gridCol w:w="4736"/>
                  <w:gridCol w:w="4737"/>
                </w:tblGrid>
                <w:tr w:rsidR="00F612B1" w:rsidTr="00F612B1">
                  <w:tc>
                    <w:tcPr>
                      <w:tcW w:w="4736" w:type="dxa"/>
                    </w:tcPr>
                    <w:p w:rsidR="00F612B1" w:rsidRDefault="00F612B1" w:rsidP="00F612B1">
                      <w:r w:rsidRPr="00F612B1">
                        <w:rPr>
                          <w:noProof/>
                          <w:lang w:eastAsia="ja-JP"/>
                        </w:rPr>
                        <w:drawing>
                          <wp:inline distT="0" distB="0" distL="0" distR="0">
                            <wp:extent cx="2762636" cy="409632"/>
                            <wp:effectExtent l="19050" t="0" r="0" b="0"/>
                            <wp:docPr id="3" name="Picture 1" descr="arashi-project-logo-h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rashi-project-logo-h.png"/>
                                    <pic:cNvPicPr/>
                                  </pic:nvPicPr>
                                  <pic:blipFill>
                                    <a:blip r:embed="rId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636" cy="4096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sdt>
                    <w:sdtPr>
                      <w:alias w:val="Title"/>
                      <w:id w:val="10348828"/>
                      <w:placeholder>
                        <w:docPart w:val="11CAFBFF82E6476DA39F9C996128D8EA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tc>
                        <w:tcPr>
                          <w:tcW w:w="4737" w:type="dxa"/>
                          <w:vAlign w:val="center"/>
                        </w:tcPr>
                        <w:p w:rsidR="00F612B1" w:rsidRDefault="00F612B1" w:rsidP="00F612B1">
                          <w:pPr>
                            <w:jc w:val="right"/>
                          </w:pPr>
                          <w:r>
                            <w:t>Progetto _______________</w:t>
                          </w:r>
                        </w:p>
                      </w:tc>
                    </w:sdtContent>
                  </w:sdt>
                </w:tr>
              </w:tbl>
              <w:p w:rsidR="00061414" w:rsidRDefault="00061414" w:rsidP="00F612B1">
                <w:pPr>
                  <w:spacing w:after="0" w:line="240" w:lineRule="auto"/>
                </w:pP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43C0"/>
    <w:multiLevelType w:val="multilevel"/>
    <w:tmpl w:val="A40C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372FF"/>
    <w:multiLevelType w:val="multilevel"/>
    <w:tmpl w:val="FCA6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ED1B42"/>
    <w:multiLevelType w:val="multilevel"/>
    <w:tmpl w:val="B432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4A28FA"/>
    <w:multiLevelType w:val="hybridMultilevel"/>
    <w:tmpl w:val="55C03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24BEE"/>
    <w:multiLevelType w:val="multilevel"/>
    <w:tmpl w:val="5882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877D43"/>
    <w:multiLevelType w:val="multilevel"/>
    <w:tmpl w:val="7DE0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2F7FF7"/>
    <w:multiLevelType w:val="multilevel"/>
    <w:tmpl w:val="F164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162D60"/>
    <w:multiLevelType w:val="multilevel"/>
    <w:tmpl w:val="D0A00C86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</w:abstractNum>
  <w:abstractNum w:abstractNumId="8">
    <w:nsid w:val="7E8C133B"/>
    <w:multiLevelType w:val="multilevel"/>
    <w:tmpl w:val="F8AE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62466">
      <o:colormenu v:ext="edit" fillcolor="none" strokecolor="none [1629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F165B"/>
    <w:rsid w:val="0000326B"/>
    <w:rsid w:val="0000428E"/>
    <w:rsid w:val="00004BC0"/>
    <w:rsid w:val="00010A60"/>
    <w:rsid w:val="00016A8B"/>
    <w:rsid w:val="00017468"/>
    <w:rsid w:val="000202D3"/>
    <w:rsid w:val="0002101A"/>
    <w:rsid w:val="000268B4"/>
    <w:rsid w:val="00031636"/>
    <w:rsid w:val="0003272B"/>
    <w:rsid w:val="000334D5"/>
    <w:rsid w:val="00035F07"/>
    <w:rsid w:val="00037114"/>
    <w:rsid w:val="00043C1D"/>
    <w:rsid w:val="0004643E"/>
    <w:rsid w:val="000524F1"/>
    <w:rsid w:val="000566E0"/>
    <w:rsid w:val="00061414"/>
    <w:rsid w:val="000627A3"/>
    <w:rsid w:val="00074D93"/>
    <w:rsid w:val="00080421"/>
    <w:rsid w:val="000837CD"/>
    <w:rsid w:val="0008529A"/>
    <w:rsid w:val="00085EF9"/>
    <w:rsid w:val="00086AB6"/>
    <w:rsid w:val="00092F73"/>
    <w:rsid w:val="000A05BF"/>
    <w:rsid w:val="000A66B2"/>
    <w:rsid w:val="000B178A"/>
    <w:rsid w:val="000C0677"/>
    <w:rsid w:val="000C6632"/>
    <w:rsid w:val="000D03B4"/>
    <w:rsid w:val="000D0C14"/>
    <w:rsid w:val="000D115E"/>
    <w:rsid w:val="000D4368"/>
    <w:rsid w:val="000F19F9"/>
    <w:rsid w:val="000F7E57"/>
    <w:rsid w:val="00103329"/>
    <w:rsid w:val="001055B2"/>
    <w:rsid w:val="00112771"/>
    <w:rsid w:val="001144D9"/>
    <w:rsid w:val="00126842"/>
    <w:rsid w:val="00130F89"/>
    <w:rsid w:val="00140605"/>
    <w:rsid w:val="001410D4"/>
    <w:rsid w:val="00165187"/>
    <w:rsid w:val="0017349F"/>
    <w:rsid w:val="001747AB"/>
    <w:rsid w:val="001805BE"/>
    <w:rsid w:val="00181E23"/>
    <w:rsid w:val="00182F08"/>
    <w:rsid w:val="001840C0"/>
    <w:rsid w:val="001844BD"/>
    <w:rsid w:val="00187815"/>
    <w:rsid w:val="00190378"/>
    <w:rsid w:val="00193822"/>
    <w:rsid w:val="0019411C"/>
    <w:rsid w:val="001A3800"/>
    <w:rsid w:val="001A567A"/>
    <w:rsid w:val="001A5FFD"/>
    <w:rsid w:val="001B1732"/>
    <w:rsid w:val="001B42AC"/>
    <w:rsid w:val="001B52BA"/>
    <w:rsid w:val="001C7D9B"/>
    <w:rsid w:val="001D1583"/>
    <w:rsid w:val="001D17CD"/>
    <w:rsid w:val="001D4BD6"/>
    <w:rsid w:val="001D5894"/>
    <w:rsid w:val="001D6FAC"/>
    <w:rsid w:val="001E2578"/>
    <w:rsid w:val="001E74EA"/>
    <w:rsid w:val="0020456B"/>
    <w:rsid w:val="00214342"/>
    <w:rsid w:val="00217BBA"/>
    <w:rsid w:val="00217F3B"/>
    <w:rsid w:val="002259A8"/>
    <w:rsid w:val="002264E9"/>
    <w:rsid w:val="00227AAA"/>
    <w:rsid w:val="002304CB"/>
    <w:rsid w:val="00244751"/>
    <w:rsid w:val="0025352E"/>
    <w:rsid w:val="00253580"/>
    <w:rsid w:val="00253631"/>
    <w:rsid w:val="00257278"/>
    <w:rsid w:val="00261DFA"/>
    <w:rsid w:val="00276731"/>
    <w:rsid w:val="00276B64"/>
    <w:rsid w:val="00277EE8"/>
    <w:rsid w:val="0028532C"/>
    <w:rsid w:val="00286B11"/>
    <w:rsid w:val="002924C6"/>
    <w:rsid w:val="00295B18"/>
    <w:rsid w:val="00296E82"/>
    <w:rsid w:val="002A022A"/>
    <w:rsid w:val="002A50C3"/>
    <w:rsid w:val="002B502C"/>
    <w:rsid w:val="002B5292"/>
    <w:rsid w:val="002C4E30"/>
    <w:rsid w:val="002C509E"/>
    <w:rsid w:val="002C650E"/>
    <w:rsid w:val="002C6B16"/>
    <w:rsid w:val="002D1CF3"/>
    <w:rsid w:val="002D6F87"/>
    <w:rsid w:val="002D749F"/>
    <w:rsid w:val="002D77B2"/>
    <w:rsid w:val="002E3F88"/>
    <w:rsid w:val="002E59C0"/>
    <w:rsid w:val="002F0532"/>
    <w:rsid w:val="002F5A7D"/>
    <w:rsid w:val="00305137"/>
    <w:rsid w:val="00306186"/>
    <w:rsid w:val="00330D82"/>
    <w:rsid w:val="00331E44"/>
    <w:rsid w:val="003334A2"/>
    <w:rsid w:val="00335898"/>
    <w:rsid w:val="003505BC"/>
    <w:rsid w:val="003540E4"/>
    <w:rsid w:val="00354A77"/>
    <w:rsid w:val="00356B30"/>
    <w:rsid w:val="00362D55"/>
    <w:rsid w:val="00362DCB"/>
    <w:rsid w:val="00364355"/>
    <w:rsid w:val="00364B16"/>
    <w:rsid w:val="00372D2C"/>
    <w:rsid w:val="00373CF3"/>
    <w:rsid w:val="003766F1"/>
    <w:rsid w:val="0038435A"/>
    <w:rsid w:val="003855EC"/>
    <w:rsid w:val="003A3513"/>
    <w:rsid w:val="003B1AF0"/>
    <w:rsid w:val="003C1C5C"/>
    <w:rsid w:val="003C208D"/>
    <w:rsid w:val="003C3C4C"/>
    <w:rsid w:val="003C3E3A"/>
    <w:rsid w:val="003C6409"/>
    <w:rsid w:val="003C6AA4"/>
    <w:rsid w:val="003D35D9"/>
    <w:rsid w:val="003D46F4"/>
    <w:rsid w:val="003D6A2E"/>
    <w:rsid w:val="003E359A"/>
    <w:rsid w:val="003E4145"/>
    <w:rsid w:val="003E4F9E"/>
    <w:rsid w:val="003F2D26"/>
    <w:rsid w:val="003F48BD"/>
    <w:rsid w:val="004018FB"/>
    <w:rsid w:val="00405047"/>
    <w:rsid w:val="00405B94"/>
    <w:rsid w:val="00407863"/>
    <w:rsid w:val="004144F1"/>
    <w:rsid w:val="0041561B"/>
    <w:rsid w:val="004234C5"/>
    <w:rsid w:val="00423663"/>
    <w:rsid w:val="00433FA7"/>
    <w:rsid w:val="00437AE7"/>
    <w:rsid w:val="00441CBB"/>
    <w:rsid w:val="00441D1B"/>
    <w:rsid w:val="00446762"/>
    <w:rsid w:val="00453006"/>
    <w:rsid w:val="00455F0B"/>
    <w:rsid w:val="004576A7"/>
    <w:rsid w:val="00460217"/>
    <w:rsid w:val="004640C4"/>
    <w:rsid w:val="004650E0"/>
    <w:rsid w:val="00465219"/>
    <w:rsid w:val="00471A4D"/>
    <w:rsid w:val="00474406"/>
    <w:rsid w:val="00475751"/>
    <w:rsid w:val="004812D7"/>
    <w:rsid w:val="00485630"/>
    <w:rsid w:val="0048620E"/>
    <w:rsid w:val="0049300B"/>
    <w:rsid w:val="004930A8"/>
    <w:rsid w:val="004A4500"/>
    <w:rsid w:val="004B4224"/>
    <w:rsid w:val="004B7785"/>
    <w:rsid w:val="004B7D0A"/>
    <w:rsid w:val="004C17F7"/>
    <w:rsid w:val="004C4350"/>
    <w:rsid w:val="004C6D33"/>
    <w:rsid w:val="004C7AFA"/>
    <w:rsid w:val="004D33F6"/>
    <w:rsid w:val="004D7682"/>
    <w:rsid w:val="004E3A15"/>
    <w:rsid w:val="004E6850"/>
    <w:rsid w:val="004E6C5A"/>
    <w:rsid w:val="004F12E0"/>
    <w:rsid w:val="004F4F69"/>
    <w:rsid w:val="004F69A0"/>
    <w:rsid w:val="004F6BA6"/>
    <w:rsid w:val="004F7213"/>
    <w:rsid w:val="004F757E"/>
    <w:rsid w:val="0050054D"/>
    <w:rsid w:val="00500A51"/>
    <w:rsid w:val="00501C04"/>
    <w:rsid w:val="00504EF8"/>
    <w:rsid w:val="00505A03"/>
    <w:rsid w:val="00514DCD"/>
    <w:rsid w:val="005152C7"/>
    <w:rsid w:val="00520981"/>
    <w:rsid w:val="00520DBF"/>
    <w:rsid w:val="005215E5"/>
    <w:rsid w:val="005251B8"/>
    <w:rsid w:val="00525FF6"/>
    <w:rsid w:val="0052661A"/>
    <w:rsid w:val="005301DA"/>
    <w:rsid w:val="00543D76"/>
    <w:rsid w:val="005459F7"/>
    <w:rsid w:val="00547E04"/>
    <w:rsid w:val="00550F17"/>
    <w:rsid w:val="00556845"/>
    <w:rsid w:val="00561CA6"/>
    <w:rsid w:val="00564973"/>
    <w:rsid w:val="00565A1F"/>
    <w:rsid w:val="00571711"/>
    <w:rsid w:val="005726A2"/>
    <w:rsid w:val="005733BD"/>
    <w:rsid w:val="005746DA"/>
    <w:rsid w:val="00583D87"/>
    <w:rsid w:val="005850BE"/>
    <w:rsid w:val="005949D1"/>
    <w:rsid w:val="00596190"/>
    <w:rsid w:val="00597CAC"/>
    <w:rsid w:val="00597E15"/>
    <w:rsid w:val="005A140F"/>
    <w:rsid w:val="005B04F9"/>
    <w:rsid w:val="005B4701"/>
    <w:rsid w:val="005B76BA"/>
    <w:rsid w:val="005C078D"/>
    <w:rsid w:val="005C2794"/>
    <w:rsid w:val="005D0746"/>
    <w:rsid w:val="005D603C"/>
    <w:rsid w:val="005E1323"/>
    <w:rsid w:val="005F06D7"/>
    <w:rsid w:val="005F1EBD"/>
    <w:rsid w:val="005F2398"/>
    <w:rsid w:val="005F64C8"/>
    <w:rsid w:val="00610F50"/>
    <w:rsid w:val="00613322"/>
    <w:rsid w:val="00616E1E"/>
    <w:rsid w:val="00617844"/>
    <w:rsid w:val="00620DA3"/>
    <w:rsid w:val="0064224E"/>
    <w:rsid w:val="006453B9"/>
    <w:rsid w:val="0064703F"/>
    <w:rsid w:val="00651D9D"/>
    <w:rsid w:val="006527E6"/>
    <w:rsid w:val="00655DA8"/>
    <w:rsid w:val="006632CD"/>
    <w:rsid w:val="006647A7"/>
    <w:rsid w:val="00670B3A"/>
    <w:rsid w:val="006813CB"/>
    <w:rsid w:val="00681885"/>
    <w:rsid w:val="006819B3"/>
    <w:rsid w:val="0069126B"/>
    <w:rsid w:val="00696D6E"/>
    <w:rsid w:val="006A3FF4"/>
    <w:rsid w:val="006A7D68"/>
    <w:rsid w:val="006B016D"/>
    <w:rsid w:val="006B16B1"/>
    <w:rsid w:val="006B7549"/>
    <w:rsid w:val="006C4B3A"/>
    <w:rsid w:val="006C5BFA"/>
    <w:rsid w:val="006D4ED6"/>
    <w:rsid w:val="006D509A"/>
    <w:rsid w:val="006E13CC"/>
    <w:rsid w:val="006E1692"/>
    <w:rsid w:val="006F651B"/>
    <w:rsid w:val="007050C7"/>
    <w:rsid w:val="00706156"/>
    <w:rsid w:val="00707507"/>
    <w:rsid w:val="00711DAA"/>
    <w:rsid w:val="00714A25"/>
    <w:rsid w:val="00720D5C"/>
    <w:rsid w:val="00727E60"/>
    <w:rsid w:val="007308A7"/>
    <w:rsid w:val="00730ACA"/>
    <w:rsid w:val="007409D9"/>
    <w:rsid w:val="00745FAF"/>
    <w:rsid w:val="00747FD1"/>
    <w:rsid w:val="00750234"/>
    <w:rsid w:val="00754D31"/>
    <w:rsid w:val="00756A92"/>
    <w:rsid w:val="007572DD"/>
    <w:rsid w:val="00763FDF"/>
    <w:rsid w:val="007642EF"/>
    <w:rsid w:val="0076656D"/>
    <w:rsid w:val="00767833"/>
    <w:rsid w:val="00772298"/>
    <w:rsid w:val="00776F2B"/>
    <w:rsid w:val="0078663E"/>
    <w:rsid w:val="007938F8"/>
    <w:rsid w:val="00794895"/>
    <w:rsid w:val="007A03D0"/>
    <w:rsid w:val="007B466F"/>
    <w:rsid w:val="007C41F1"/>
    <w:rsid w:val="007C72D0"/>
    <w:rsid w:val="007D315E"/>
    <w:rsid w:val="007D3F41"/>
    <w:rsid w:val="007E0E0F"/>
    <w:rsid w:val="007E795A"/>
    <w:rsid w:val="007F0CBC"/>
    <w:rsid w:val="007F2ABB"/>
    <w:rsid w:val="007F3C67"/>
    <w:rsid w:val="007F434D"/>
    <w:rsid w:val="008113C7"/>
    <w:rsid w:val="0081266E"/>
    <w:rsid w:val="00817821"/>
    <w:rsid w:val="00822851"/>
    <w:rsid w:val="00822E0F"/>
    <w:rsid w:val="008317F7"/>
    <w:rsid w:val="00836251"/>
    <w:rsid w:val="00837B57"/>
    <w:rsid w:val="00842218"/>
    <w:rsid w:val="008467CE"/>
    <w:rsid w:val="00846C1C"/>
    <w:rsid w:val="008529AF"/>
    <w:rsid w:val="008564ED"/>
    <w:rsid w:val="008616C3"/>
    <w:rsid w:val="00863AE9"/>
    <w:rsid w:val="008660B7"/>
    <w:rsid w:val="00867FF4"/>
    <w:rsid w:val="008713B7"/>
    <w:rsid w:val="00872A07"/>
    <w:rsid w:val="008731EA"/>
    <w:rsid w:val="0087682C"/>
    <w:rsid w:val="008779EE"/>
    <w:rsid w:val="00884386"/>
    <w:rsid w:val="008968B5"/>
    <w:rsid w:val="00896C7E"/>
    <w:rsid w:val="008976E3"/>
    <w:rsid w:val="008B32EA"/>
    <w:rsid w:val="008B3D1D"/>
    <w:rsid w:val="008B692B"/>
    <w:rsid w:val="008D5DA8"/>
    <w:rsid w:val="008E3B31"/>
    <w:rsid w:val="008E5520"/>
    <w:rsid w:val="008E6887"/>
    <w:rsid w:val="008F165B"/>
    <w:rsid w:val="008F4A74"/>
    <w:rsid w:val="00905AAE"/>
    <w:rsid w:val="00910AD6"/>
    <w:rsid w:val="0091166E"/>
    <w:rsid w:val="00921321"/>
    <w:rsid w:val="00925CB2"/>
    <w:rsid w:val="00932CD1"/>
    <w:rsid w:val="009420A9"/>
    <w:rsid w:val="009722BA"/>
    <w:rsid w:val="00990B82"/>
    <w:rsid w:val="009956FC"/>
    <w:rsid w:val="009975F0"/>
    <w:rsid w:val="009A40CD"/>
    <w:rsid w:val="009B0176"/>
    <w:rsid w:val="009B500D"/>
    <w:rsid w:val="009B5C3D"/>
    <w:rsid w:val="009B6CA2"/>
    <w:rsid w:val="009B7488"/>
    <w:rsid w:val="009C0B85"/>
    <w:rsid w:val="009C0DB0"/>
    <w:rsid w:val="009C7F82"/>
    <w:rsid w:val="009D025C"/>
    <w:rsid w:val="009E1E15"/>
    <w:rsid w:val="009F1D63"/>
    <w:rsid w:val="009F304E"/>
    <w:rsid w:val="009F4B32"/>
    <w:rsid w:val="009F4DCB"/>
    <w:rsid w:val="009F7097"/>
    <w:rsid w:val="00A000F4"/>
    <w:rsid w:val="00A005CB"/>
    <w:rsid w:val="00A013B8"/>
    <w:rsid w:val="00A01CBF"/>
    <w:rsid w:val="00A14849"/>
    <w:rsid w:val="00A15C24"/>
    <w:rsid w:val="00A27026"/>
    <w:rsid w:val="00A270BA"/>
    <w:rsid w:val="00A31AB7"/>
    <w:rsid w:val="00A34143"/>
    <w:rsid w:val="00A42690"/>
    <w:rsid w:val="00A44CB2"/>
    <w:rsid w:val="00A57B6A"/>
    <w:rsid w:val="00A60597"/>
    <w:rsid w:val="00A62DA9"/>
    <w:rsid w:val="00A67634"/>
    <w:rsid w:val="00A7080E"/>
    <w:rsid w:val="00A7157B"/>
    <w:rsid w:val="00A71834"/>
    <w:rsid w:val="00A7581C"/>
    <w:rsid w:val="00A77222"/>
    <w:rsid w:val="00A81BF5"/>
    <w:rsid w:val="00A85087"/>
    <w:rsid w:val="00A91532"/>
    <w:rsid w:val="00A97BAD"/>
    <w:rsid w:val="00AA6296"/>
    <w:rsid w:val="00AB54B2"/>
    <w:rsid w:val="00AB769C"/>
    <w:rsid w:val="00AC6D5C"/>
    <w:rsid w:val="00AD0609"/>
    <w:rsid w:val="00AD5ABD"/>
    <w:rsid w:val="00AD6372"/>
    <w:rsid w:val="00AE6EE5"/>
    <w:rsid w:val="00AF2D02"/>
    <w:rsid w:val="00B002A5"/>
    <w:rsid w:val="00B0120E"/>
    <w:rsid w:val="00B02227"/>
    <w:rsid w:val="00B04AE9"/>
    <w:rsid w:val="00B137DD"/>
    <w:rsid w:val="00B2509B"/>
    <w:rsid w:val="00B256D8"/>
    <w:rsid w:val="00B32C60"/>
    <w:rsid w:val="00B450CA"/>
    <w:rsid w:val="00B4634E"/>
    <w:rsid w:val="00B47BDC"/>
    <w:rsid w:val="00B51352"/>
    <w:rsid w:val="00B527DC"/>
    <w:rsid w:val="00B531FD"/>
    <w:rsid w:val="00B60D96"/>
    <w:rsid w:val="00B628A1"/>
    <w:rsid w:val="00B753A2"/>
    <w:rsid w:val="00B81FFC"/>
    <w:rsid w:val="00B83240"/>
    <w:rsid w:val="00B908DA"/>
    <w:rsid w:val="00B9143D"/>
    <w:rsid w:val="00B9175C"/>
    <w:rsid w:val="00B94901"/>
    <w:rsid w:val="00B94C8B"/>
    <w:rsid w:val="00BA48D1"/>
    <w:rsid w:val="00BB2425"/>
    <w:rsid w:val="00BB2E71"/>
    <w:rsid w:val="00BC07FD"/>
    <w:rsid w:val="00BD67F2"/>
    <w:rsid w:val="00BF2B18"/>
    <w:rsid w:val="00BF64D6"/>
    <w:rsid w:val="00C05821"/>
    <w:rsid w:val="00C14DA6"/>
    <w:rsid w:val="00C17246"/>
    <w:rsid w:val="00C208C3"/>
    <w:rsid w:val="00C20D09"/>
    <w:rsid w:val="00C20EFD"/>
    <w:rsid w:val="00C231F5"/>
    <w:rsid w:val="00C260BE"/>
    <w:rsid w:val="00C3014C"/>
    <w:rsid w:val="00C34B42"/>
    <w:rsid w:val="00C423C2"/>
    <w:rsid w:val="00C425CE"/>
    <w:rsid w:val="00C479B3"/>
    <w:rsid w:val="00C51FF3"/>
    <w:rsid w:val="00C55CCF"/>
    <w:rsid w:val="00C62D10"/>
    <w:rsid w:val="00C639D1"/>
    <w:rsid w:val="00C6527D"/>
    <w:rsid w:val="00C664B7"/>
    <w:rsid w:val="00C666C6"/>
    <w:rsid w:val="00C67078"/>
    <w:rsid w:val="00C6787C"/>
    <w:rsid w:val="00C73EB1"/>
    <w:rsid w:val="00C75600"/>
    <w:rsid w:val="00C8625A"/>
    <w:rsid w:val="00C91426"/>
    <w:rsid w:val="00C94D31"/>
    <w:rsid w:val="00CA23C9"/>
    <w:rsid w:val="00CA368C"/>
    <w:rsid w:val="00CA4357"/>
    <w:rsid w:val="00CB0388"/>
    <w:rsid w:val="00CB38E7"/>
    <w:rsid w:val="00CB5973"/>
    <w:rsid w:val="00CB5C0C"/>
    <w:rsid w:val="00CB74E0"/>
    <w:rsid w:val="00CC012C"/>
    <w:rsid w:val="00CC1119"/>
    <w:rsid w:val="00CC235C"/>
    <w:rsid w:val="00CC355D"/>
    <w:rsid w:val="00CE50DE"/>
    <w:rsid w:val="00CF09B9"/>
    <w:rsid w:val="00CF5F48"/>
    <w:rsid w:val="00D065CA"/>
    <w:rsid w:val="00D13027"/>
    <w:rsid w:val="00D1371E"/>
    <w:rsid w:val="00D14DC5"/>
    <w:rsid w:val="00D161B1"/>
    <w:rsid w:val="00D2249B"/>
    <w:rsid w:val="00D32DAD"/>
    <w:rsid w:val="00D33F4D"/>
    <w:rsid w:val="00D3506C"/>
    <w:rsid w:val="00D3693D"/>
    <w:rsid w:val="00D36ED9"/>
    <w:rsid w:val="00D40B23"/>
    <w:rsid w:val="00D414ED"/>
    <w:rsid w:val="00D41685"/>
    <w:rsid w:val="00D42FE4"/>
    <w:rsid w:val="00D4329D"/>
    <w:rsid w:val="00D52FDA"/>
    <w:rsid w:val="00D57A33"/>
    <w:rsid w:val="00D6421F"/>
    <w:rsid w:val="00D73F75"/>
    <w:rsid w:val="00D73F8A"/>
    <w:rsid w:val="00D815E9"/>
    <w:rsid w:val="00D87AD7"/>
    <w:rsid w:val="00D90F69"/>
    <w:rsid w:val="00DA0331"/>
    <w:rsid w:val="00DA7218"/>
    <w:rsid w:val="00DB63A6"/>
    <w:rsid w:val="00DC035D"/>
    <w:rsid w:val="00DD09DA"/>
    <w:rsid w:val="00DE1548"/>
    <w:rsid w:val="00DF3F45"/>
    <w:rsid w:val="00DF78A9"/>
    <w:rsid w:val="00E01B85"/>
    <w:rsid w:val="00E02445"/>
    <w:rsid w:val="00E15054"/>
    <w:rsid w:val="00E27471"/>
    <w:rsid w:val="00E361B2"/>
    <w:rsid w:val="00E53617"/>
    <w:rsid w:val="00E53D23"/>
    <w:rsid w:val="00E63210"/>
    <w:rsid w:val="00E666DF"/>
    <w:rsid w:val="00E66C40"/>
    <w:rsid w:val="00E70199"/>
    <w:rsid w:val="00E773B8"/>
    <w:rsid w:val="00E83CCC"/>
    <w:rsid w:val="00E855E2"/>
    <w:rsid w:val="00E8676C"/>
    <w:rsid w:val="00E906FF"/>
    <w:rsid w:val="00E937C4"/>
    <w:rsid w:val="00E94205"/>
    <w:rsid w:val="00E94936"/>
    <w:rsid w:val="00E962BF"/>
    <w:rsid w:val="00E9657A"/>
    <w:rsid w:val="00EB62C3"/>
    <w:rsid w:val="00EC3BDF"/>
    <w:rsid w:val="00EC40C9"/>
    <w:rsid w:val="00ED6CB9"/>
    <w:rsid w:val="00ED717B"/>
    <w:rsid w:val="00EE28D2"/>
    <w:rsid w:val="00EE7EED"/>
    <w:rsid w:val="00EF067D"/>
    <w:rsid w:val="00EF562C"/>
    <w:rsid w:val="00EF681F"/>
    <w:rsid w:val="00EF6CFA"/>
    <w:rsid w:val="00F06E88"/>
    <w:rsid w:val="00F14791"/>
    <w:rsid w:val="00F15532"/>
    <w:rsid w:val="00F16190"/>
    <w:rsid w:val="00F25CBA"/>
    <w:rsid w:val="00F304CE"/>
    <w:rsid w:val="00F3176E"/>
    <w:rsid w:val="00F40D87"/>
    <w:rsid w:val="00F42DA4"/>
    <w:rsid w:val="00F464FC"/>
    <w:rsid w:val="00F612B1"/>
    <w:rsid w:val="00F62FFC"/>
    <w:rsid w:val="00F636A9"/>
    <w:rsid w:val="00F6422F"/>
    <w:rsid w:val="00F66B2A"/>
    <w:rsid w:val="00F700C1"/>
    <w:rsid w:val="00F72E67"/>
    <w:rsid w:val="00F7300F"/>
    <w:rsid w:val="00F8049A"/>
    <w:rsid w:val="00F80F8B"/>
    <w:rsid w:val="00F822CD"/>
    <w:rsid w:val="00F8530D"/>
    <w:rsid w:val="00F86E99"/>
    <w:rsid w:val="00F878D9"/>
    <w:rsid w:val="00F9072A"/>
    <w:rsid w:val="00F93404"/>
    <w:rsid w:val="00F97122"/>
    <w:rsid w:val="00F97230"/>
    <w:rsid w:val="00FA5BAD"/>
    <w:rsid w:val="00FA6C00"/>
    <w:rsid w:val="00FC4898"/>
    <w:rsid w:val="00FD4B53"/>
    <w:rsid w:val="00FE4E67"/>
    <w:rsid w:val="00FF1548"/>
    <w:rsid w:val="00FF4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>
      <o:colormenu v:ext="edit" fillcolor="none" strokecolor="none [1629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0D4"/>
  </w:style>
  <w:style w:type="paragraph" w:styleId="Heading1">
    <w:name w:val="heading 1"/>
    <w:basedOn w:val="Normal"/>
    <w:next w:val="Normal"/>
    <w:link w:val="Heading1Char"/>
    <w:qFormat/>
    <w:rsid w:val="000F7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D02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3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E5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E57"/>
  </w:style>
  <w:style w:type="paragraph" w:styleId="Footer">
    <w:name w:val="footer"/>
    <w:basedOn w:val="Normal"/>
    <w:link w:val="FooterChar"/>
    <w:uiPriority w:val="99"/>
    <w:semiHidden/>
    <w:unhideWhenUsed/>
    <w:rsid w:val="000F7E5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7E57"/>
  </w:style>
  <w:style w:type="character" w:customStyle="1" w:styleId="Heading1Char">
    <w:name w:val="Heading 1 Char"/>
    <w:basedOn w:val="DefaultParagraphFont"/>
    <w:link w:val="Heading1"/>
    <w:uiPriority w:val="9"/>
    <w:rsid w:val="000F7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7E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0F7E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F7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Shading1-Accent5">
    <w:name w:val="Medium Shading 1 Accent 5"/>
    <w:basedOn w:val="TableNormal"/>
    <w:uiPriority w:val="63"/>
    <w:rsid w:val="006912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9126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54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13027"/>
    <w:rPr>
      <w:color w:val="800080" w:themeColor="followedHyperlink"/>
      <w:u w:val="single"/>
    </w:rPr>
  </w:style>
  <w:style w:type="character" w:customStyle="1" w:styleId="title">
    <w:name w:val="title"/>
    <w:basedOn w:val="DefaultParagraphFont"/>
    <w:rsid w:val="00D13027"/>
  </w:style>
  <w:style w:type="paragraph" w:styleId="ListParagraph">
    <w:name w:val="List Paragraph"/>
    <w:basedOn w:val="Normal"/>
    <w:uiPriority w:val="34"/>
    <w:qFormat/>
    <w:rsid w:val="00D137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D02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15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15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E1548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C55CC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5CC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4F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4F9"/>
    <w:rPr>
      <w:b/>
      <w:bCs/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C03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20A9"/>
    <w:pPr>
      <w:outlineLvl w:val="9"/>
    </w:pPr>
    <w:rPr>
      <w:lang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2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20A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949D1"/>
    <w:rPr>
      <w:b/>
      <w:bCs/>
    </w:rPr>
  </w:style>
  <w:style w:type="table" w:styleId="TableTheme">
    <w:name w:val="Table Theme"/>
    <w:basedOn w:val="TableNormal"/>
    <w:rsid w:val="001410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585858"/>
        <w:left w:val="single" w:sz="4" w:space="0" w:color="585858"/>
        <w:bottom w:val="single" w:sz="4" w:space="0" w:color="585858"/>
        <w:right w:val="single" w:sz="4" w:space="0" w:color="585858"/>
        <w:insideH w:val="single" w:sz="4" w:space="0" w:color="585858"/>
        <w:insideV w:val="single" w:sz="4" w:space="0" w:color="585858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EB62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612B1"/>
    <w:rPr>
      <w:color w:val="808080"/>
    </w:rPr>
  </w:style>
  <w:style w:type="character" w:customStyle="1" w:styleId="apple-converted-space">
    <w:name w:val="apple-converted-space"/>
    <w:basedOn w:val="DefaultParagraphFont"/>
    <w:rsid w:val="00217F3B"/>
  </w:style>
  <w:style w:type="character" w:styleId="Emphasis">
    <w:name w:val="Emphasis"/>
    <w:basedOn w:val="DefaultParagraphFont"/>
    <w:uiPriority w:val="20"/>
    <w:qFormat/>
    <w:rsid w:val="00217F3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12">
          <w:marLeft w:val="4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88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9146">
          <w:marLeft w:val="4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16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7287">
          <w:marLeft w:val="4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74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547">
          <w:marLeft w:val="4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895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single" w:sz="6" w:space="3" w:color="D4DCE8"/>
                <w:right w:val="none" w:sz="0" w:space="0" w:color="auto"/>
              </w:divBdr>
            </w:div>
            <w:div w:id="4616513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4" w:color="C6D3E1"/>
            <w:right w:val="none" w:sz="0" w:space="0" w:color="auto"/>
          </w:divBdr>
          <w:divsChild>
            <w:div w:id="6102861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637">
              <w:marLeft w:val="0"/>
              <w:marRight w:val="43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19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7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3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ssembla.com/wiki/show/arashi/Arashi_Core" TargetMode="External"/><Relationship Id="rId18" Type="http://schemas.openxmlformats.org/officeDocument/2006/relationships/hyperlink" Target="https://www.assembla.com/wiki/show/arashi/Riferimenti_alla_documentazione_di_WordPress" TargetMode="External"/><Relationship Id="rId26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hyperlink" Target="https://www.assembla.com/wiki/show/arashi/Arashi_Core" TargetMode="External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www.assembla.com/wiki/show/arashi/Solution_Structure" TargetMode="External"/><Relationship Id="rId17" Type="http://schemas.openxmlformats.org/officeDocument/2006/relationships/hyperlink" Target="https://www.assembla.com/wiki/show/arashi/Arashi_Web" TargetMode="External"/><Relationship Id="rId25" Type="http://schemas.openxmlformats.org/officeDocument/2006/relationships/hyperlink" Target="https://www.assembla.com/wiki/show/arashi/Arashi_Web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ssembla.com/wiki/show/arashi/Content_Abstraction" TargetMode="External"/><Relationship Id="rId20" Type="http://schemas.openxmlformats.org/officeDocument/2006/relationships/hyperlink" Target="http://www.ie6nomore.com/" TargetMode="External"/><Relationship Id="rId29" Type="http://schemas.openxmlformats.org/officeDocument/2006/relationships/hyperlink" Target="http://blogs.hibernatingrhinos.com/nhibernate/archive/2008/10/08/the-repository-pattern.asp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" TargetMode="External"/><Relationship Id="rId24" Type="http://schemas.openxmlformats.org/officeDocument/2006/relationships/hyperlink" Target="https://www.assembla.com/wiki/show/arashi/Content_Abstraction" TargetMode="External"/><Relationship Id="rId32" Type="http://schemas.openxmlformats.org/officeDocument/2006/relationships/hyperlink" Target="http://darioquintana.com.ar/blogging/2007/10/16/why-use-named-queries-with-nhibernate/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www.assembla.com/wiki/show/arashi/Domain_Entities" TargetMode="External"/><Relationship Id="rId23" Type="http://schemas.openxmlformats.org/officeDocument/2006/relationships/hyperlink" Target="https://www.assembla.com/wiki/show/arashi/Domain_Entities" TargetMode="External"/><Relationship Id="rId28" Type="http://schemas.openxmlformats.org/officeDocument/2006/relationships/hyperlink" Target="http://martinfowler.com/eaaCatalog/repository.html" TargetMode="External"/><Relationship Id="rId36" Type="http://schemas.openxmlformats.org/officeDocument/2006/relationships/glossaryDocument" Target="glossary/document.xml"/><Relationship Id="rId10" Type="http://schemas.openxmlformats.org/officeDocument/2006/relationships/hyperlink" Target="http://admin.localhost:8080/Admin/" TargetMode="External"/><Relationship Id="rId19" Type="http://schemas.openxmlformats.org/officeDocument/2006/relationships/hyperlink" Target="http://www.ie6nomore.com/" TargetMode="External"/><Relationship Id="rId31" Type="http://schemas.openxmlformats.org/officeDocument/2006/relationships/hyperlink" Target="http://en.wikipedia.org/wiki/Data_transfer_objec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ww.assembla.com/wiki/show/arashi/Arashi_Core_Cms" TargetMode="External"/><Relationship Id="rId22" Type="http://schemas.openxmlformats.org/officeDocument/2006/relationships/hyperlink" Target="https://www.assembla.com/wiki/show/arashi/Arashi_Core_Cms" TargetMode="External"/><Relationship Id="rId27" Type="http://schemas.openxmlformats.org/officeDocument/2006/relationships/hyperlink" Target="https://www.hibernate.org/42.html" TargetMode="External"/><Relationship Id="rId30" Type="http://schemas.openxmlformats.org/officeDocument/2006/relationships/image" Target="media/image3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Projects\Azora%20System\trunk\docs\templates\mod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CAFBFF82E6476DA39F9C996128D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26DC0-04C2-4F72-BB5C-89AF6DA1192C}"/>
      </w:docPartPr>
      <w:docPartBody>
        <w:p w:rsidR="000D2C69" w:rsidRDefault="00C71164">
          <w:pPr>
            <w:pStyle w:val="11CAFBFF82E6476DA39F9C996128D8EA"/>
          </w:pPr>
          <w:r w:rsidRPr="002C2EE2">
            <w:rPr>
              <w:rStyle w:val="PlaceholderText"/>
            </w:rPr>
            <w:t>[Title]</w:t>
          </w:r>
        </w:p>
      </w:docPartBody>
    </w:docPart>
    <w:docPart>
      <w:docPartPr>
        <w:name w:val="CF39D94B11F74D15BD6F2691CCEBA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A341E-DBD0-4AD8-970B-A833073F6130}"/>
      </w:docPartPr>
      <w:docPartBody>
        <w:p w:rsidR="000D2C69" w:rsidRDefault="00C71164">
          <w:pPr>
            <w:pStyle w:val="CF39D94B11F74D15BD6F2691CCEBAD0F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C71164"/>
    <w:rsid w:val="000D2C69"/>
    <w:rsid w:val="00C71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2C69"/>
    <w:rPr>
      <w:color w:val="808080"/>
    </w:rPr>
  </w:style>
  <w:style w:type="paragraph" w:customStyle="1" w:styleId="11CAFBFF82E6476DA39F9C996128D8EA">
    <w:name w:val="11CAFBFF82E6476DA39F9C996128D8EA"/>
    <w:rsid w:val="000D2C69"/>
  </w:style>
  <w:style w:type="paragraph" w:customStyle="1" w:styleId="CF39D94B11F74D15BD6F2691CCEBAD0F">
    <w:name w:val="CF39D94B11F74D15BD6F2691CCEBAD0F"/>
    <w:rsid w:val="000D2C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32D5BD-6547-424D-94BD-11E56DA1E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model.dotx</Template>
  <TotalTime>10</TotalTime>
  <Pages>9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Progetto Gruppo Faita</vt:lpstr>
    </vt:vector>
  </TitlesOfParts>
  <Company/>
  <LinksUpToDate>false</LinksUpToDate>
  <CharactersWithSpaces>6229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_______________</dc:title>
  <dc:creator>Marcello</dc:creator>
  <cp:lastModifiedBy>Marcello</cp:lastModifiedBy>
  <cp:revision>6</cp:revision>
  <cp:lastPrinted>2008-06-03T07:17:00Z</cp:lastPrinted>
  <dcterms:created xsi:type="dcterms:W3CDTF">2010-02-15T16:23:00Z</dcterms:created>
  <dcterms:modified xsi:type="dcterms:W3CDTF">2010-02-16T16:12:00Z</dcterms:modified>
</cp:coreProperties>
</file>